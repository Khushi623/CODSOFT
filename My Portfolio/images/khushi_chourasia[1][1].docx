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54206789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46A44A64" w14:textId="37D263D6" w:rsidR="001B2ABD" w:rsidRDefault="00430763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DB70133" wp14:editId="3E1DDC5B">
                  <wp:extent cx="1881505" cy="2360657"/>
                  <wp:effectExtent l="76200" t="76200" r="137795" b="135255"/>
                  <wp:docPr id="127835651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356513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6331" b="99483" l="5155" r="99485">
                                        <a14:foregroundMark x1="16323" y1="51292" x2="8771" y2="68679"/>
                                        <a14:foregroundMark x1="7672" y1="81490" x2="15808" y2="95995"/>
                                        <a14:foregroundMark x1="93320" y1="51799" x2="94121" y2="51909"/>
                                        <a14:foregroundMark x1="67182" y1="48191" x2="91989" y2="51615"/>
                                        <a14:foregroundMark x1="94129" y1="72630" x2="96048" y2="90052"/>
                                        <a14:foregroundMark x1="96048" y1="90052" x2="89863" y2="99612"/>
                                        <a14:foregroundMark x1="46907" y1="11240" x2="72680" y2="15762"/>
                                        <a14:foregroundMark x1="72680" y1="15762" x2="73540" y2="17959"/>
                                        <a14:foregroundMark x1="50344" y1="6331" x2="67182" y2="7623"/>
                                        <a14:foregroundMark x1="41753" y1="63049" x2="56529" y2="62661"/>
                                        <a14:foregroundMark x1="50859" y1="86434" x2="67182" y2="98708"/>
                                        <a14:backgroundMark x1="94330" y1="53618" x2="92096" y2="51809"/>
                                        <a14:backgroundMark x1="7388" y1="68475" x2="1718" y2="89922"/>
                                        <a14:backgroundMark x1="1718" y1="89922" x2="2234" y2="90568"/>
                                        <a14:backgroundMark x1="95017" y1="53101" x2="93299" y2="56718"/>
                                        <a14:backgroundMark x1="95533" y1="52196" x2="97251" y2="72481"/>
                                        <a14:backgroundMark x1="97251" y1="72481" x2="97766" y2="51292"/>
                                        <a14:backgroundMark x1="95017" y1="53101" x2="93814" y2="51292"/>
                                        <a14:backgroundMark x1="23196" y1="11240" x2="23196" y2="33333"/>
                                        <a14:backgroundMark x1="23196" y1="33333" x2="20275" y2="8786"/>
                                        <a14:backgroundMark x1="20275" y1="8786" x2="23196" y2="491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4719" cy="2377236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7C6AA8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0B88F2D5" w14:textId="45F3FBBF" w:rsidR="001B2ABD" w:rsidRPr="001C5984" w:rsidRDefault="00E84813" w:rsidP="001B2ABD">
            <w:pPr>
              <w:pStyle w:val="Title"/>
              <w:rPr>
                <w:sz w:val="72"/>
                <w:szCs w:val="72"/>
              </w:rPr>
            </w:pPr>
            <w:r w:rsidRPr="001C5984">
              <w:rPr>
                <w:sz w:val="72"/>
                <w:szCs w:val="72"/>
              </w:rPr>
              <w:t>khushi chourasia</w:t>
            </w:r>
          </w:p>
          <w:p w14:paraId="1FD89D8A" w14:textId="40BB289B" w:rsidR="001B2ABD" w:rsidRPr="001C5984" w:rsidRDefault="006534C0" w:rsidP="001B2ABD">
            <w:pPr>
              <w:pStyle w:val="Subtitle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pacing w:val="0"/>
                <w:w w:val="100"/>
                <w:sz w:val="36"/>
                <w:szCs w:val="36"/>
              </w:rPr>
              <w:t>FRESHER</w:t>
            </w:r>
          </w:p>
        </w:tc>
      </w:tr>
      <w:tr w:rsidR="001B2ABD" w14:paraId="55E98DDB" w14:textId="77777777" w:rsidTr="001B2ABD">
        <w:tc>
          <w:tcPr>
            <w:tcW w:w="3600" w:type="dxa"/>
          </w:tcPr>
          <w:p w14:paraId="0B6D9DEF" w14:textId="7FEC43B5" w:rsidR="00036450" w:rsidRPr="00E84813" w:rsidRDefault="00E82007" w:rsidP="00E82007">
            <w:pPr>
              <w:pStyle w:val="Heading3"/>
              <w:tabs>
                <w:tab w:val="left" w:pos="175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profile</w:t>
            </w:r>
            <w:r>
              <w:rPr>
                <w:sz w:val="32"/>
                <w:szCs w:val="32"/>
              </w:rPr>
              <w:tab/>
            </w:r>
          </w:p>
          <w:p w14:paraId="79751204" w14:textId="0C1C0972" w:rsidR="00E84813" w:rsidRDefault="00E82007" w:rsidP="00036450">
            <w:pPr>
              <w:rPr>
                <w:sz w:val="20"/>
                <w:szCs w:val="20"/>
              </w:rPr>
            </w:pPr>
            <w:r w:rsidRPr="00E82007"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ome Town in Dhanbad,</w:t>
            </w:r>
          </w:p>
          <w:p w14:paraId="217C43B9" w14:textId="310A6A8E" w:rsidR="00E82007" w:rsidRDefault="00E82007" w:rsidP="000364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Jharkhand. Currently residing in</w:t>
            </w:r>
          </w:p>
          <w:p w14:paraId="6B6354A0" w14:textId="2D03F6B3" w:rsidR="00E82007" w:rsidRPr="00E82007" w:rsidRDefault="00E82007" w:rsidP="000364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Odisha for pursing B tech in </w:t>
            </w:r>
          </w:p>
          <w:p w14:paraId="0E7EDFD1" w14:textId="345D0508" w:rsidR="00E82007" w:rsidRPr="00E82007" w:rsidRDefault="00E82007" w:rsidP="00036450">
            <w:pPr>
              <w:rPr>
                <w:sz w:val="20"/>
                <w:szCs w:val="20"/>
              </w:rPr>
            </w:pPr>
            <w:r w:rsidRPr="00E82007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 xml:space="preserve">omputer Science and </w:t>
            </w:r>
          </w:p>
          <w:p w14:paraId="50655D73" w14:textId="10BFAC7B" w:rsidR="00E84813" w:rsidRDefault="00E82007" w:rsidP="00036450">
            <w:pPr>
              <w:rPr>
                <w:sz w:val="20"/>
                <w:szCs w:val="20"/>
              </w:rPr>
            </w:pPr>
            <w:r w:rsidRPr="00E82007">
              <w:rPr>
                <w:sz w:val="20"/>
                <w:szCs w:val="20"/>
              </w:rPr>
              <w:t>Engineering</w:t>
            </w:r>
            <w:r>
              <w:rPr>
                <w:sz w:val="20"/>
                <w:szCs w:val="20"/>
              </w:rPr>
              <w:t xml:space="preserve">. Determination </w:t>
            </w:r>
          </w:p>
          <w:p w14:paraId="64E3C099" w14:textId="1060A8D8" w:rsidR="00E82007" w:rsidRPr="00E82007" w:rsidRDefault="00E82007" w:rsidP="000364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of learning new skills and </w:t>
            </w:r>
          </w:p>
          <w:p w14:paraId="44D98049" w14:textId="7E503A5A" w:rsidR="00E84813" w:rsidRDefault="00E82007" w:rsidP="00036450">
            <w:pPr>
              <w:rPr>
                <w:sz w:val="20"/>
                <w:szCs w:val="20"/>
              </w:rPr>
            </w:pPr>
            <w:r w:rsidRPr="00E82007">
              <w:rPr>
                <w:sz w:val="20"/>
                <w:szCs w:val="20"/>
              </w:rPr>
              <w:t>technologies</w:t>
            </w:r>
            <w:r>
              <w:rPr>
                <w:sz w:val="20"/>
                <w:szCs w:val="20"/>
              </w:rPr>
              <w:t xml:space="preserve">. Having good </w:t>
            </w:r>
          </w:p>
          <w:p w14:paraId="69588650" w14:textId="04258DAC" w:rsidR="00E82007" w:rsidRPr="00E82007" w:rsidRDefault="00E82007" w:rsidP="000364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communication skills.</w:t>
            </w:r>
          </w:p>
          <w:p w14:paraId="3CEFEE8D" w14:textId="5E82A804" w:rsidR="00751196" w:rsidRPr="00A65350" w:rsidRDefault="00A65350" w:rsidP="00036450">
            <w:pPr>
              <w:rPr>
                <w:sz w:val="20"/>
                <w:szCs w:val="20"/>
              </w:rPr>
            </w:pPr>
            <w:r w:rsidRPr="00A65350">
              <w:rPr>
                <w:sz w:val="20"/>
                <w:szCs w:val="20"/>
              </w:rPr>
              <w:t>Very friendly</w:t>
            </w:r>
            <w:r>
              <w:rPr>
                <w:sz w:val="20"/>
                <w:szCs w:val="20"/>
              </w:rPr>
              <w:t xml:space="preserve"> and helping nature.</w:t>
            </w:r>
          </w:p>
          <w:p w14:paraId="0C79BEBE" w14:textId="77777777" w:rsidR="00751196" w:rsidRDefault="00751196" w:rsidP="00036450">
            <w:pPr>
              <w:rPr>
                <w:sz w:val="32"/>
                <w:szCs w:val="32"/>
              </w:rPr>
            </w:pPr>
          </w:p>
          <w:p w14:paraId="365B2AE4" w14:textId="394145D0" w:rsidR="00036450" w:rsidRDefault="00751196" w:rsidP="00CB0055">
            <w:pPr>
              <w:pStyle w:val="Heading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 w:rsidR="005C6B65">
              <w:rPr>
                <w:sz w:val="32"/>
                <w:szCs w:val="32"/>
              </w:rPr>
              <w:t>ontact:</w:t>
            </w:r>
          </w:p>
          <w:p w14:paraId="7CDDF084" w14:textId="29E2807D" w:rsidR="00751196" w:rsidRPr="00A65350" w:rsidRDefault="00751196" w:rsidP="00751196">
            <w:pPr>
              <w:rPr>
                <w:sz w:val="20"/>
                <w:szCs w:val="20"/>
              </w:rPr>
            </w:pPr>
            <w:r w:rsidRPr="00A65350">
              <w:rPr>
                <w:sz w:val="20"/>
                <w:szCs w:val="20"/>
              </w:rPr>
              <w:t xml:space="preserve">Phone </w:t>
            </w:r>
            <w:proofErr w:type="gramStart"/>
            <w:r w:rsidRPr="00A65350">
              <w:rPr>
                <w:sz w:val="20"/>
                <w:szCs w:val="20"/>
              </w:rPr>
              <w:t>no:-</w:t>
            </w:r>
            <w:proofErr w:type="gramEnd"/>
            <w:r w:rsidRPr="00A65350">
              <w:rPr>
                <w:sz w:val="20"/>
                <w:szCs w:val="20"/>
              </w:rPr>
              <w:t>9608655700</w:t>
            </w:r>
          </w:p>
          <w:p w14:paraId="40B0ADAC" w14:textId="77777777" w:rsidR="00751196" w:rsidRPr="00751196" w:rsidRDefault="00751196" w:rsidP="00751196">
            <w:pPr>
              <w:rPr>
                <w:sz w:val="24"/>
                <w:szCs w:val="24"/>
              </w:rPr>
            </w:pPr>
          </w:p>
          <w:p w14:paraId="01ED6FD8" w14:textId="79B3D91E" w:rsidR="00751196" w:rsidRPr="00751196" w:rsidRDefault="00751196" w:rsidP="00751196">
            <w:pPr>
              <w:rPr>
                <w:sz w:val="24"/>
                <w:szCs w:val="24"/>
              </w:rPr>
            </w:pPr>
            <w:proofErr w:type="gramStart"/>
            <w:r w:rsidRPr="00751196">
              <w:rPr>
                <w:sz w:val="24"/>
                <w:szCs w:val="24"/>
              </w:rPr>
              <w:t>E-Mail:-</w:t>
            </w:r>
            <w:proofErr w:type="gramEnd"/>
          </w:p>
          <w:p w14:paraId="61943BD9" w14:textId="1FB220A1" w:rsidR="00751196" w:rsidRPr="00A65350" w:rsidRDefault="00751196" w:rsidP="00751196">
            <w:pPr>
              <w:rPr>
                <w:sz w:val="20"/>
                <w:szCs w:val="20"/>
              </w:rPr>
            </w:pPr>
            <w:r w:rsidRPr="00A65350">
              <w:rPr>
                <w:sz w:val="20"/>
                <w:szCs w:val="20"/>
              </w:rPr>
              <w:t>Khushichourasia777@gmail.com</w:t>
            </w:r>
          </w:p>
          <w:p w14:paraId="6D05895C" w14:textId="6D92F155" w:rsidR="004D3011" w:rsidRPr="00E84813" w:rsidRDefault="005C6B65" w:rsidP="00CB0055">
            <w:pPr>
              <w:pStyle w:val="Heading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hobbies:</w:t>
            </w:r>
          </w:p>
          <w:p w14:paraId="18EFA6BD" w14:textId="77777777" w:rsidR="004D3011" w:rsidRPr="00A65350" w:rsidRDefault="00751196" w:rsidP="004D3011">
            <w:pPr>
              <w:rPr>
                <w:sz w:val="20"/>
                <w:szCs w:val="20"/>
              </w:rPr>
            </w:pPr>
            <w:r w:rsidRPr="00A65350">
              <w:rPr>
                <w:sz w:val="20"/>
                <w:szCs w:val="20"/>
              </w:rPr>
              <w:t xml:space="preserve">Hobby </w:t>
            </w:r>
            <w:proofErr w:type="gramStart"/>
            <w:r w:rsidRPr="00A65350">
              <w:rPr>
                <w:sz w:val="20"/>
                <w:szCs w:val="20"/>
              </w:rPr>
              <w:t>1:Art</w:t>
            </w:r>
            <w:proofErr w:type="gramEnd"/>
            <w:r w:rsidRPr="00A65350">
              <w:rPr>
                <w:sz w:val="20"/>
                <w:szCs w:val="20"/>
              </w:rPr>
              <w:t xml:space="preserve"> and Craft</w:t>
            </w:r>
          </w:p>
          <w:p w14:paraId="69DD537F" w14:textId="2A7FA99E" w:rsidR="00751196" w:rsidRPr="00A65350" w:rsidRDefault="00751196" w:rsidP="004D3011">
            <w:pPr>
              <w:rPr>
                <w:sz w:val="20"/>
                <w:szCs w:val="20"/>
              </w:rPr>
            </w:pPr>
            <w:r w:rsidRPr="00A65350">
              <w:rPr>
                <w:sz w:val="20"/>
                <w:szCs w:val="20"/>
              </w:rPr>
              <w:t xml:space="preserve">Hobby </w:t>
            </w:r>
            <w:proofErr w:type="gramStart"/>
            <w:r w:rsidRPr="00A65350">
              <w:rPr>
                <w:sz w:val="20"/>
                <w:szCs w:val="20"/>
              </w:rPr>
              <w:t>2:Fond</w:t>
            </w:r>
            <w:proofErr w:type="gramEnd"/>
            <w:r w:rsidRPr="00A65350">
              <w:rPr>
                <w:sz w:val="20"/>
                <w:szCs w:val="20"/>
              </w:rPr>
              <w:t xml:space="preserve"> of Learning New Things</w:t>
            </w:r>
          </w:p>
          <w:p w14:paraId="3B8C0A56" w14:textId="77777777" w:rsidR="00751196" w:rsidRDefault="00751196" w:rsidP="004D3011">
            <w:pPr>
              <w:rPr>
                <w:sz w:val="24"/>
                <w:szCs w:val="24"/>
              </w:rPr>
            </w:pPr>
            <w:r w:rsidRPr="00A65350">
              <w:rPr>
                <w:sz w:val="20"/>
                <w:szCs w:val="20"/>
              </w:rPr>
              <w:t xml:space="preserve">Hobby </w:t>
            </w:r>
            <w:proofErr w:type="gramStart"/>
            <w:r w:rsidRPr="00A65350">
              <w:rPr>
                <w:sz w:val="20"/>
                <w:szCs w:val="20"/>
              </w:rPr>
              <w:t>3:Visiting</w:t>
            </w:r>
            <w:proofErr w:type="gramEnd"/>
            <w:r w:rsidRPr="00A65350">
              <w:rPr>
                <w:sz w:val="20"/>
                <w:szCs w:val="20"/>
              </w:rPr>
              <w:t xml:space="preserve"> New Places</w:t>
            </w:r>
          </w:p>
          <w:p w14:paraId="52E3FA5A" w14:textId="77777777" w:rsidR="005C6B65" w:rsidRPr="005C6B65" w:rsidRDefault="005C6B65" w:rsidP="004D3011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320CAEB3" w14:textId="44031C4D" w:rsidR="005C6B65" w:rsidRDefault="005C6B65" w:rsidP="004D3011">
            <w:pPr>
              <w:rPr>
                <w:rFonts w:asciiTheme="majorHAnsi" w:hAnsiTheme="majorHAnsi"/>
                <w:b/>
                <w:bCs/>
                <w:color w:val="548AB7" w:themeColor="accent1" w:themeShade="BF"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color w:val="548AB7" w:themeColor="accent1" w:themeShade="BF"/>
                <w:sz w:val="32"/>
                <w:szCs w:val="32"/>
              </w:rPr>
              <w:t>LANGUAGES KNOWN:</w:t>
            </w:r>
          </w:p>
          <w:p w14:paraId="27781481" w14:textId="5AB700F2" w:rsidR="005C6B65" w:rsidRPr="00A65350" w:rsidRDefault="005C6B65" w:rsidP="004D3011">
            <w:pPr>
              <w:rPr>
                <w:sz w:val="20"/>
                <w:szCs w:val="20"/>
              </w:rPr>
            </w:pPr>
            <w:r w:rsidRPr="00A65350">
              <w:rPr>
                <w:sz w:val="20"/>
                <w:szCs w:val="20"/>
              </w:rPr>
              <w:t>English</w:t>
            </w:r>
          </w:p>
          <w:p w14:paraId="1BD8BCF5" w14:textId="200C4033" w:rsidR="005C6B65" w:rsidRPr="00A65350" w:rsidRDefault="005C6B65" w:rsidP="004D3011">
            <w:pPr>
              <w:rPr>
                <w:sz w:val="20"/>
                <w:szCs w:val="20"/>
              </w:rPr>
            </w:pPr>
            <w:r w:rsidRPr="00A65350">
              <w:rPr>
                <w:sz w:val="20"/>
                <w:szCs w:val="20"/>
              </w:rPr>
              <w:t>Hindi</w:t>
            </w:r>
          </w:p>
          <w:p w14:paraId="6B0BD3C9" w14:textId="31750C39" w:rsidR="005C6B65" w:rsidRPr="00A65350" w:rsidRDefault="005C6B65" w:rsidP="004D3011">
            <w:pPr>
              <w:rPr>
                <w:sz w:val="20"/>
                <w:szCs w:val="20"/>
              </w:rPr>
            </w:pPr>
            <w:r w:rsidRPr="00A65350">
              <w:rPr>
                <w:sz w:val="20"/>
                <w:szCs w:val="20"/>
              </w:rPr>
              <w:t>Currently learning Spanish</w:t>
            </w:r>
          </w:p>
          <w:p w14:paraId="7E1B37BA" w14:textId="58BFF66B" w:rsidR="005C6B65" w:rsidRPr="00751196" w:rsidRDefault="005C6B65" w:rsidP="004D3011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7535D18E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52C38389BE1245CF9F48D099BBA1C08D"/>
              </w:placeholder>
              <w:temporary/>
              <w:showingPlcHdr/>
              <w15:appearance w15:val="hidden"/>
            </w:sdtPr>
            <w:sdtContent>
              <w:p w14:paraId="2CB51F83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3B869FDC" w14:textId="7B0A8CEE" w:rsidR="00036450" w:rsidRPr="00751196" w:rsidRDefault="00E84813" w:rsidP="00B359E4">
            <w:pPr>
              <w:pStyle w:val="Heading4"/>
              <w:rPr>
                <w:sz w:val="24"/>
                <w:szCs w:val="24"/>
              </w:rPr>
            </w:pPr>
            <w:r w:rsidRPr="00751196">
              <w:rPr>
                <w:sz w:val="24"/>
                <w:szCs w:val="24"/>
              </w:rPr>
              <w:t>DHANBAD PUBLIC SCHOOL</w:t>
            </w:r>
          </w:p>
          <w:p w14:paraId="36AF8866" w14:textId="2D56C664" w:rsidR="00036450" w:rsidRPr="00751196" w:rsidRDefault="00751196" w:rsidP="00B359E4">
            <w:pPr>
              <w:pStyle w:val="Date"/>
              <w:rPr>
                <w:sz w:val="24"/>
                <w:szCs w:val="24"/>
              </w:rPr>
            </w:pPr>
            <w:r w:rsidRPr="00751196">
              <w:rPr>
                <w:sz w:val="24"/>
                <w:szCs w:val="24"/>
              </w:rPr>
              <w:t>2009</w:t>
            </w:r>
            <w:r w:rsidR="00036450" w:rsidRPr="00751196">
              <w:rPr>
                <w:sz w:val="24"/>
                <w:szCs w:val="24"/>
              </w:rPr>
              <w:t xml:space="preserve"> </w:t>
            </w:r>
            <w:r w:rsidR="002B37B9">
              <w:rPr>
                <w:sz w:val="24"/>
                <w:szCs w:val="24"/>
              </w:rPr>
              <w:t>–</w:t>
            </w:r>
            <w:r w:rsidR="00036450" w:rsidRPr="00751196">
              <w:rPr>
                <w:sz w:val="24"/>
                <w:szCs w:val="24"/>
              </w:rPr>
              <w:t xml:space="preserve"> </w:t>
            </w:r>
            <w:r w:rsidRPr="00751196">
              <w:rPr>
                <w:sz w:val="24"/>
                <w:szCs w:val="24"/>
              </w:rPr>
              <w:t>20</w:t>
            </w:r>
            <w:r w:rsidR="002B37B9">
              <w:rPr>
                <w:sz w:val="24"/>
                <w:szCs w:val="24"/>
              </w:rPr>
              <w:t>21</w:t>
            </w:r>
          </w:p>
          <w:p w14:paraId="1F9F1106" w14:textId="71CA735D" w:rsidR="00036450" w:rsidRPr="00AB2BEC" w:rsidRDefault="00AB2BEC" w:rsidP="00036450">
            <w:pPr>
              <w:rPr>
                <w:sz w:val="20"/>
                <w:szCs w:val="20"/>
              </w:rPr>
            </w:pPr>
            <w:r w:rsidRPr="00AB2BEC">
              <w:rPr>
                <w:sz w:val="20"/>
                <w:szCs w:val="20"/>
              </w:rPr>
              <w:t>Achieved various certificates and medals on art and craft,</w:t>
            </w:r>
            <w:r w:rsidR="005C6B65">
              <w:rPr>
                <w:sz w:val="20"/>
                <w:szCs w:val="20"/>
              </w:rPr>
              <w:t xml:space="preserve"> </w:t>
            </w:r>
            <w:r w:rsidRPr="00AB2BEC">
              <w:rPr>
                <w:sz w:val="20"/>
                <w:szCs w:val="20"/>
              </w:rPr>
              <w:t>writing competition and recitation.</w:t>
            </w:r>
          </w:p>
          <w:p w14:paraId="1E25A53C" w14:textId="170933B9" w:rsidR="00AB2BEC" w:rsidRPr="00AB2BEC" w:rsidRDefault="00AB2BEC" w:rsidP="00036450">
            <w:pPr>
              <w:rPr>
                <w:sz w:val="20"/>
                <w:szCs w:val="20"/>
              </w:rPr>
            </w:pPr>
            <w:r w:rsidRPr="00AB2BEC">
              <w:rPr>
                <w:sz w:val="20"/>
                <w:szCs w:val="20"/>
              </w:rPr>
              <w:t>Always on top 10</w:t>
            </w:r>
            <w:r w:rsidRPr="00AB2BEC">
              <w:rPr>
                <w:sz w:val="20"/>
                <w:szCs w:val="20"/>
                <w:vertAlign w:val="superscript"/>
              </w:rPr>
              <w:t>th</w:t>
            </w:r>
            <w:r w:rsidRPr="00AB2BEC">
              <w:rPr>
                <w:sz w:val="20"/>
                <w:szCs w:val="20"/>
              </w:rPr>
              <w:t xml:space="preserve"> position.</w:t>
            </w:r>
          </w:p>
          <w:p w14:paraId="50167117" w14:textId="1E3EEF67" w:rsidR="00AB2BEC" w:rsidRDefault="00AB2BEC" w:rsidP="00036450">
            <w:pPr>
              <w:rPr>
                <w:sz w:val="20"/>
                <w:szCs w:val="20"/>
              </w:rPr>
            </w:pPr>
            <w:r w:rsidRPr="00AB2BEC">
              <w:rPr>
                <w:sz w:val="20"/>
                <w:szCs w:val="20"/>
              </w:rPr>
              <w:t>Matriculation:86%</w:t>
            </w:r>
          </w:p>
          <w:p w14:paraId="21CEB661" w14:textId="2C1431CD" w:rsidR="00AB2BEC" w:rsidRPr="00AB2BEC" w:rsidRDefault="00AB2BEC" w:rsidP="000364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Intermediate by taking PCM:81%</w:t>
            </w:r>
          </w:p>
          <w:p w14:paraId="6A8FA646" w14:textId="77777777" w:rsidR="00AB2BEC" w:rsidRPr="00AB2BEC" w:rsidRDefault="00AB2BEC" w:rsidP="00036450">
            <w:pPr>
              <w:rPr>
                <w:sz w:val="24"/>
                <w:szCs w:val="24"/>
              </w:rPr>
            </w:pPr>
          </w:p>
          <w:p w14:paraId="345CC9F4" w14:textId="46CA7C6D" w:rsidR="00036450" w:rsidRPr="00AB2BEC" w:rsidRDefault="005C6B65" w:rsidP="00B359E4">
            <w:pPr>
              <w:pStyle w:val="Heading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GIET UNIVERSITY,</w:t>
            </w:r>
            <w:r w:rsidR="009166A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ODISHA</w:t>
            </w:r>
          </w:p>
          <w:p w14:paraId="64C8C1F8" w14:textId="5BD0777E" w:rsidR="00036450" w:rsidRDefault="00AB2BEC" w:rsidP="00036450">
            <w:pPr>
              <w:rPr>
                <w:sz w:val="20"/>
                <w:szCs w:val="20"/>
              </w:rPr>
            </w:pPr>
            <w:r w:rsidRPr="00AB2BEC">
              <w:rPr>
                <w:sz w:val="20"/>
                <w:szCs w:val="20"/>
              </w:rPr>
              <w:t>2</w:t>
            </w:r>
            <w:r w:rsidR="005C6B65">
              <w:rPr>
                <w:sz w:val="20"/>
                <w:szCs w:val="20"/>
              </w:rPr>
              <w:t>022-2026</w:t>
            </w:r>
          </w:p>
          <w:p w14:paraId="7717871D" w14:textId="17CD2A98" w:rsidR="005C6B65" w:rsidRDefault="005C6B65" w:rsidP="000364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Pursuing Bachelor’s Degree in the field of Computer Science and Engineering</w:t>
            </w:r>
          </w:p>
          <w:p w14:paraId="3A38DF16" w14:textId="4DC74C64" w:rsidR="005C6B65" w:rsidRPr="00AB2BEC" w:rsidRDefault="005C6B65" w:rsidP="000364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CGA:9.06</w:t>
            </w:r>
          </w:p>
          <w:sdt>
            <w:sdtPr>
              <w:rPr>
                <w:sz w:val="24"/>
                <w:szCs w:val="24"/>
              </w:rPr>
              <w:id w:val="1001553383"/>
              <w:placeholder>
                <w:docPart w:val="8EC5A64974AF4299949C9C8091A6C5DF"/>
              </w:placeholder>
              <w:temporary/>
              <w:showingPlcHdr/>
              <w15:appearance w15:val="hidden"/>
            </w:sdtPr>
            <w:sdtEndPr>
              <w:rPr>
                <w:sz w:val="22"/>
                <w:szCs w:val="26"/>
              </w:rPr>
            </w:sdtEndPr>
            <w:sdtContent>
              <w:p w14:paraId="40A51A17" w14:textId="5BCB7D47" w:rsidR="00036450" w:rsidRPr="005C6B65" w:rsidRDefault="00036450" w:rsidP="005C6B65">
                <w:pPr>
                  <w:pStyle w:val="Heading2"/>
                </w:pPr>
                <w:r w:rsidRPr="005C6B65">
                  <w:rPr>
                    <w:sz w:val="24"/>
                    <w:szCs w:val="24"/>
                  </w:rPr>
                  <w:t>WORK EXPERIENCE</w:t>
                </w:r>
              </w:p>
            </w:sdtContent>
          </w:sdt>
          <w:p w14:paraId="3855A581" w14:textId="0D95A16A" w:rsidR="005C6B65" w:rsidRDefault="005C6B65" w:rsidP="00036450">
            <w:pPr>
              <w:rPr>
                <w:b/>
                <w:bCs/>
                <w:sz w:val="20"/>
                <w:szCs w:val="20"/>
              </w:rPr>
            </w:pPr>
            <w:r w:rsidRPr="005C6B65">
              <w:rPr>
                <w:b/>
                <w:bCs/>
                <w:sz w:val="20"/>
                <w:szCs w:val="20"/>
              </w:rPr>
              <w:t>Intern at Bharat Intern as a Full Stack Web Developer</w:t>
            </w:r>
            <w:r>
              <w:rPr>
                <w:b/>
                <w:bCs/>
                <w:sz w:val="20"/>
                <w:szCs w:val="20"/>
              </w:rPr>
              <w:t xml:space="preserve"> for 1 month</w:t>
            </w:r>
          </w:p>
          <w:p w14:paraId="73954485" w14:textId="374E79FB" w:rsidR="005C6B65" w:rsidRPr="005C6B65" w:rsidRDefault="005C6B65" w:rsidP="00036450">
            <w:pPr>
              <w:rPr>
                <w:sz w:val="20"/>
                <w:szCs w:val="20"/>
              </w:rPr>
            </w:pPr>
            <w:r w:rsidRPr="005C6B65">
              <w:rPr>
                <w:sz w:val="20"/>
                <w:szCs w:val="20"/>
              </w:rPr>
              <w:t>Built Registration form and Blog Website</w:t>
            </w:r>
          </w:p>
          <w:p w14:paraId="698C09CD" w14:textId="77777777" w:rsidR="004D3011" w:rsidRDefault="004D3011" w:rsidP="00036450"/>
          <w:p w14:paraId="1C669AB5" w14:textId="13C12490" w:rsidR="005C6B65" w:rsidRPr="005C6B65" w:rsidRDefault="005C6B65" w:rsidP="00B359E4">
            <w:pPr>
              <w:pStyle w:val="Date"/>
              <w:rPr>
                <w:b/>
                <w:bCs/>
                <w:sz w:val="20"/>
                <w:szCs w:val="20"/>
              </w:rPr>
            </w:pPr>
            <w:r w:rsidRPr="005C6B65">
              <w:rPr>
                <w:b/>
                <w:bCs/>
                <w:sz w:val="20"/>
                <w:szCs w:val="20"/>
              </w:rPr>
              <w:t>Intern at Cod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5C6B65">
              <w:rPr>
                <w:b/>
                <w:bCs/>
                <w:sz w:val="20"/>
                <w:szCs w:val="20"/>
              </w:rPr>
              <w:t>Soft as Web Developer for 1 month</w:t>
            </w:r>
          </w:p>
          <w:p w14:paraId="2E1C7BAB" w14:textId="5EF437F9" w:rsidR="004D3011" w:rsidRPr="00E82007" w:rsidRDefault="005C6B65" w:rsidP="00036450">
            <w:pPr>
              <w:rPr>
                <w:sz w:val="20"/>
                <w:szCs w:val="20"/>
              </w:rPr>
            </w:pPr>
            <w:r w:rsidRPr="00E82007">
              <w:rPr>
                <w:sz w:val="20"/>
                <w:szCs w:val="20"/>
              </w:rPr>
              <w:t xml:space="preserve">Built </w:t>
            </w:r>
            <w:proofErr w:type="gramStart"/>
            <w:r w:rsidRPr="00E82007">
              <w:rPr>
                <w:sz w:val="20"/>
                <w:szCs w:val="20"/>
              </w:rPr>
              <w:t>calculator ,</w:t>
            </w:r>
            <w:proofErr w:type="gramEnd"/>
            <w:r w:rsidRPr="00E82007">
              <w:rPr>
                <w:sz w:val="20"/>
                <w:szCs w:val="20"/>
              </w:rPr>
              <w:t xml:space="preserve"> my portfolio and a Landing Page</w:t>
            </w:r>
          </w:p>
          <w:p w14:paraId="1EBEFEA6" w14:textId="77777777" w:rsidR="005C6B65" w:rsidRDefault="005C6B65" w:rsidP="00036450"/>
          <w:p w14:paraId="7EFD99E6" w14:textId="77777777" w:rsidR="005C6B65" w:rsidRPr="005C6B65" w:rsidRDefault="005C6B65" w:rsidP="00B359E4">
            <w:pPr>
              <w:pStyle w:val="Date"/>
              <w:rPr>
                <w:b/>
                <w:bCs/>
                <w:sz w:val="20"/>
                <w:szCs w:val="20"/>
              </w:rPr>
            </w:pPr>
            <w:r w:rsidRPr="005C6B65">
              <w:rPr>
                <w:b/>
                <w:bCs/>
                <w:sz w:val="20"/>
                <w:szCs w:val="20"/>
              </w:rPr>
              <w:t>Currently working as an Intern at Accenture as Data Analytics</w:t>
            </w:r>
          </w:p>
          <w:p w14:paraId="41BBA5BB" w14:textId="77777777" w:rsidR="004D3011" w:rsidRDefault="004D3011" w:rsidP="00036450"/>
          <w:p w14:paraId="2AA4156E" w14:textId="180C108E" w:rsidR="00036450" w:rsidRDefault="001C5984" w:rsidP="009166AA">
            <w:pPr>
              <w:pStyle w:val="Heading2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SKILLS</w:t>
            </w:r>
          </w:p>
          <w:p w14:paraId="352AB4B8" w14:textId="408200CD" w:rsidR="009166AA" w:rsidRPr="009166AA" w:rsidRDefault="009166AA" w:rsidP="009166AA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</w:rPr>
            </w:pPr>
            <w:r w:rsidRPr="009166AA">
              <w:rPr>
                <w:b/>
                <w:bCs/>
                <w:sz w:val="20"/>
                <w:szCs w:val="20"/>
              </w:rPr>
              <w:t>WEB DEVELOPER-70%</w:t>
            </w:r>
          </w:p>
          <w:p w14:paraId="24FF5FC4" w14:textId="46F2F2A3" w:rsidR="009166AA" w:rsidRPr="009166AA" w:rsidRDefault="009166AA" w:rsidP="009166AA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</w:rPr>
            </w:pPr>
            <w:r w:rsidRPr="009166AA">
              <w:rPr>
                <w:b/>
                <w:bCs/>
                <w:sz w:val="20"/>
                <w:szCs w:val="20"/>
              </w:rPr>
              <w:t>C-70%</w:t>
            </w:r>
          </w:p>
          <w:p w14:paraId="0500C2AA" w14:textId="4F65BFD4" w:rsidR="009166AA" w:rsidRPr="009166AA" w:rsidRDefault="009166AA" w:rsidP="009166AA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</w:rPr>
            </w:pPr>
            <w:r w:rsidRPr="009166AA">
              <w:rPr>
                <w:b/>
                <w:bCs/>
                <w:sz w:val="20"/>
                <w:szCs w:val="20"/>
              </w:rPr>
              <w:t>PYTHON-50%</w:t>
            </w:r>
          </w:p>
          <w:p w14:paraId="1CF5B5A2" w14:textId="6BAAE821" w:rsidR="009166AA" w:rsidRPr="009166AA" w:rsidRDefault="009166AA" w:rsidP="009166AA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</w:rPr>
            </w:pPr>
            <w:r w:rsidRPr="009166AA">
              <w:rPr>
                <w:b/>
                <w:bCs/>
                <w:sz w:val="20"/>
                <w:szCs w:val="20"/>
              </w:rPr>
              <w:t>JAVA-20%</w:t>
            </w:r>
          </w:p>
          <w:p w14:paraId="6E025FF6" w14:textId="22444586" w:rsidR="00E82007" w:rsidRDefault="00E82007" w:rsidP="009166AA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Teamwork</w:t>
            </w:r>
          </w:p>
          <w:p w14:paraId="1EAC5465" w14:textId="252295DC" w:rsidR="00E82007" w:rsidRDefault="00E82007" w:rsidP="009166AA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Good Leadership Quality</w:t>
            </w:r>
          </w:p>
          <w:p w14:paraId="3F2095B3" w14:textId="78CBEB7C" w:rsidR="00E82007" w:rsidRPr="009166AA" w:rsidRDefault="00E82007" w:rsidP="009166AA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Good Communication Skill</w:t>
            </w:r>
          </w:p>
          <w:p w14:paraId="6839C457" w14:textId="77777777" w:rsidR="009166AA" w:rsidRPr="009166AA" w:rsidRDefault="009166AA" w:rsidP="009166AA">
            <w:pPr>
              <w:rPr>
                <w:b/>
                <w:bCs/>
                <w:sz w:val="20"/>
                <w:szCs w:val="20"/>
              </w:rPr>
            </w:pPr>
          </w:p>
          <w:p w14:paraId="4C28D7BF" w14:textId="3B662EAF" w:rsidR="009166AA" w:rsidRPr="009166AA" w:rsidRDefault="009166AA" w:rsidP="009166AA"/>
        </w:tc>
      </w:tr>
    </w:tbl>
    <w:p w14:paraId="7BF3F1BB" w14:textId="77777777" w:rsidR="00776588" w:rsidRDefault="00776588" w:rsidP="000C45FF">
      <w:pPr>
        <w:tabs>
          <w:tab w:val="left" w:pos="990"/>
        </w:tabs>
      </w:pPr>
    </w:p>
    <w:sectPr w:rsidR="00776588" w:rsidSect="00A740F9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74E14" w14:textId="77777777" w:rsidR="00A740F9" w:rsidRDefault="00A740F9" w:rsidP="000C45FF">
      <w:r>
        <w:separator/>
      </w:r>
    </w:p>
  </w:endnote>
  <w:endnote w:type="continuationSeparator" w:id="0">
    <w:p w14:paraId="611153DC" w14:textId="77777777" w:rsidR="00A740F9" w:rsidRDefault="00A740F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96549" w14:textId="77777777" w:rsidR="00A740F9" w:rsidRDefault="00A740F9" w:rsidP="000C45FF">
      <w:r>
        <w:separator/>
      </w:r>
    </w:p>
  </w:footnote>
  <w:footnote w:type="continuationSeparator" w:id="0">
    <w:p w14:paraId="149D028A" w14:textId="77777777" w:rsidR="00A740F9" w:rsidRDefault="00A740F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825D4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AF4F4BF" wp14:editId="625E0DB7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56B06"/>
    <w:multiLevelType w:val="hybridMultilevel"/>
    <w:tmpl w:val="41827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BC2C8C"/>
    <w:multiLevelType w:val="hybridMultilevel"/>
    <w:tmpl w:val="68FAC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350423">
    <w:abstractNumId w:val="1"/>
  </w:num>
  <w:num w:numId="2" w16cid:durableId="1967198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63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C5984"/>
    <w:rsid w:val="001E0391"/>
    <w:rsid w:val="001E1759"/>
    <w:rsid w:val="001F1ECC"/>
    <w:rsid w:val="002400EB"/>
    <w:rsid w:val="00256CF7"/>
    <w:rsid w:val="00281FD5"/>
    <w:rsid w:val="002B37B9"/>
    <w:rsid w:val="0030481B"/>
    <w:rsid w:val="003156FC"/>
    <w:rsid w:val="003254B5"/>
    <w:rsid w:val="0037121F"/>
    <w:rsid w:val="003910D8"/>
    <w:rsid w:val="003A6B7D"/>
    <w:rsid w:val="003B06CA"/>
    <w:rsid w:val="004071FC"/>
    <w:rsid w:val="00430763"/>
    <w:rsid w:val="00445947"/>
    <w:rsid w:val="004813B3"/>
    <w:rsid w:val="00496591"/>
    <w:rsid w:val="004C63E4"/>
    <w:rsid w:val="004D3011"/>
    <w:rsid w:val="005262AC"/>
    <w:rsid w:val="005C6B65"/>
    <w:rsid w:val="005E39D5"/>
    <w:rsid w:val="00600670"/>
    <w:rsid w:val="0062123A"/>
    <w:rsid w:val="00646E75"/>
    <w:rsid w:val="006534C0"/>
    <w:rsid w:val="006771D0"/>
    <w:rsid w:val="00715FCB"/>
    <w:rsid w:val="00743101"/>
    <w:rsid w:val="00751196"/>
    <w:rsid w:val="00764C9F"/>
    <w:rsid w:val="00776588"/>
    <w:rsid w:val="007775E1"/>
    <w:rsid w:val="007867A0"/>
    <w:rsid w:val="007927F5"/>
    <w:rsid w:val="00802CA0"/>
    <w:rsid w:val="009166AA"/>
    <w:rsid w:val="009260CD"/>
    <w:rsid w:val="00940A66"/>
    <w:rsid w:val="00952C25"/>
    <w:rsid w:val="00A2118D"/>
    <w:rsid w:val="00A65350"/>
    <w:rsid w:val="00A740F9"/>
    <w:rsid w:val="00AB2BEC"/>
    <w:rsid w:val="00AD0A50"/>
    <w:rsid w:val="00AD76E2"/>
    <w:rsid w:val="00B20152"/>
    <w:rsid w:val="00B359E4"/>
    <w:rsid w:val="00B57D98"/>
    <w:rsid w:val="00B70850"/>
    <w:rsid w:val="00BF60CB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E82007"/>
    <w:rsid w:val="00E84813"/>
    <w:rsid w:val="00F60274"/>
    <w:rsid w:val="00F75EDB"/>
    <w:rsid w:val="00F767C5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A3B20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916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ush\AppData\Local\Microsoft\Office\16.0\DTS\en-IN%7b1460D3E0-8ABE-4967-899D-0E88C94A6914%7d\%7bF5801A3F-2D2A-448C-8492-429125CEA7FD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2C38389BE1245CF9F48D099BBA1C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64933-F7AB-4E2A-BC21-23D0488E1E75}"/>
      </w:docPartPr>
      <w:docPartBody>
        <w:p w:rsidR="00750D05" w:rsidRDefault="00750D05">
          <w:pPr>
            <w:pStyle w:val="52C38389BE1245CF9F48D099BBA1C08D"/>
          </w:pPr>
          <w:r w:rsidRPr="00036450">
            <w:t>EDUCATION</w:t>
          </w:r>
        </w:p>
      </w:docPartBody>
    </w:docPart>
    <w:docPart>
      <w:docPartPr>
        <w:name w:val="8EC5A64974AF4299949C9C8091A6C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44BEE3-628E-4408-8357-519B24187F32}"/>
      </w:docPartPr>
      <w:docPartBody>
        <w:p w:rsidR="00750D05" w:rsidRDefault="00750D05">
          <w:pPr>
            <w:pStyle w:val="8EC5A64974AF4299949C9C8091A6C5DF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068"/>
    <w:rsid w:val="00646068"/>
    <w:rsid w:val="00733F02"/>
    <w:rsid w:val="0075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52C38389BE1245CF9F48D099BBA1C08D">
    <w:name w:val="52C38389BE1245CF9F48D099BBA1C08D"/>
  </w:style>
  <w:style w:type="paragraph" w:customStyle="1" w:styleId="8EC5A64974AF4299949C9C8091A6C5DF">
    <w:name w:val="8EC5A64974AF4299949C9C8091A6C5DF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8AB4A-38BC-42A8-8D4C-B13918BF8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{F5801A3F-2D2A-448C-8492-429125CEA7FD}tf00546271_win32.dotx</Template>
  <TotalTime>0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2024-03-24T09:59:00Z</dcterms:created>
  <dcterms:modified xsi:type="dcterms:W3CDTF">2024-03-24T10:03:00Z</dcterms:modified>
</cp:coreProperties>
</file>